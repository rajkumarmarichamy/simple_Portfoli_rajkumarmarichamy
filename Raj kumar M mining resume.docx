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9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97"/>
        <w:gridCol w:w="284"/>
        <w:gridCol w:w="1843"/>
        <w:gridCol w:w="1701"/>
        <w:gridCol w:w="1984"/>
        <w:gridCol w:w="1985"/>
      </w:tblGrid>
      <w:tr w:rsidR="008D04AD" w14:paraId="1B69A595" w14:textId="77777777" w:rsidTr="00304C77">
        <w:trPr>
          <w:trHeight w:val="1049"/>
        </w:trPr>
        <w:tc>
          <w:tcPr>
            <w:tcW w:w="3397" w:type="dxa"/>
            <w:vMerge w:val="restart"/>
          </w:tcPr>
          <w:p w14:paraId="7130317D" w14:textId="347D0E6E" w:rsidR="008D04AD" w:rsidRDefault="008D04AD" w:rsidP="002F4427">
            <w:pPr>
              <w:pStyle w:val="Heading3"/>
            </w:pPr>
            <w:r>
              <w:t>Skills</w:t>
            </w:r>
          </w:p>
          <w:p w14:paraId="3C9F74B8" w14:textId="769C5209" w:rsidR="008D04AD" w:rsidRPr="000D34D9" w:rsidRDefault="008D04AD" w:rsidP="000D34D9">
            <w:pPr>
              <w:spacing w:after="240"/>
              <w:rPr>
                <w:b/>
                <w:u w:val="single"/>
              </w:rPr>
            </w:pPr>
            <w:r w:rsidRPr="000D34D9">
              <w:rPr>
                <w:b/>
                <w:u w:val="single"/>
              </w:rPr>
              <w:t>Front</w:t>
            </w:r>
            <w:r>
              <w:rPr>
                <w:b/>
                <w:u w:val="single"/>
              </w:rPr>
              <w:t>-</w:t>
            </w:r>
            <w:r w:rsidRPr="000D34D9">
              <w:rPr>
                <w:b/>
                <w:u w:val="single"/>
              </w:rPr>
              <w:t xml:space="preserve">end </w:t>
            </w:r>
            <w:r w:rsidR="00232DAD">
              <w:rPr>
                <w:b/>
                <w:u w:val="single"/>
              </w:rPr>
              <w:t>&amp; Software</w:t>
            </w:r>
            <w:r w:rsidRPr="000D34D9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development</w:t>
            </w:r>
          </w:p>
          <w:p w14:paraId="428A00FD" w14:textId="28DA2AD2" w:rsidR="008D04AD" w:rsidRDefault="008D04AD" w:rsidP="0033279F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HTML | CSS | JavaScript</w:t>
            </w:r>
          </w:p>
          <w:p w14:paraId="54A97987" w14:textId="523EAF16" w:rsidR="008D04AD" w:rsidRDefault="008D04AD" w:rsidP="0033279F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 xml:space="preserve">Python </w:t>
            </w:r>
            <w:r w:rsidR="000B6B3B">
              <w:t>| Tkinter</w:t>
            </w:r>
          </w:p>
          <w:p w14:paraId="3BD06E1D" w14:textId="3FDD02C9" w:rsidR="008D04AD" w:rsidRDefault="008D04AD" w:rsidP="0033279F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VS code | PyCharm</w:t>
            </w:r>
          </w:p>
          <w:p w14:paraId="59F87E7D" w14:textId="1315D84F" w:rsidR="008D04AD" w:rsidRDefault="008D04AD" w:rsidP="0033279F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GitHub | Bitbucket</w:t>
            </w:r>
          </w:p>
          <w:p w14:paraId="4A5D65C8" w14:textId="6F82F9B6" w:rsidR="008D04AD" w:rsidRDefault="008D04AD" w:rsidP="000D34D9"/>
          <w:p w14:paraId="7972CE6A" w14:textId="2CB2BE83" w:rsidR="008D04AD" w:rsidRDefault="008D04AD" w:rsidP="000D34D9">
            <w:pPr>
              <w:spacing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Mining Engineering</w:t>
            </w:r>
          </w:p>
          <w:p w14:paraId="37B4A993" w14:textId="2C8135F1" w:rsidR="008D04AD" w:rsidRDefault="00180401" w:rsidP="0033279F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Solid</w:t>
            </w:r>
            <w:r w:rsidR="008D04AD">
              <w:t xml:space="preserve"> Edge</w:t>
            </w:r>
          </w:p>
          <w:p w14:paraId="61DC15F9" w14:textId="6843686A" w:rsidR="008D04AD" w:rsidRDefault="008D04AD" w:rsidP="0033279F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Slide | Phase2 |Geoslope</w:t>
            </w:r>
            <w:r w:rsidR="00232DAD">
              <w:t>| Ansys| Oasys</w:t>
            </w:r>
          </w:p>
          <w:p w14:paraId="2416D06A" w14:textId="18E734C7" w:rsidR="008D04AD" w:rsidRDefault="008D04AD" w:rsidP="0033279F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MS Office</w:t>
            </w:r>
          </w:p>
          <w:p w14:paraId="1F4ED21F" w14:textId="418541D9" w:rsidR="008D04AD" w:rsidRDefault="008D04AD" w:rsidP="0033279F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Tally – basic level</w:t>
            </w:r>
          </w:p>
          <w:p w14:paraId="0AB6AA31" w14:textId="3F58859E" w:rsidR="008D04AD" w:rsidRDefault="008D04AD" w:rsidP="007B7949">
            <w:pPr>
              <w:spacing w:before="240" w:after="240"/>
              <w:rPr>
                <w:b/>
                <w:u w:val="single"/>
              </w:rPr>
            </w:pPr>
            <w:r>
              <w:rPr>
                <w:b/>
                <w:u w:val="single"/>
              </w:rPr>
              <w:t>Electronics and communication</w:t>
            </w:r>
          </w:p>
          <w:p w14:paraId="62E9CE4C" w14:textId="77777777" w:rsidR="008D04AD" w:rsidRDefault="008D04AD" w:rsidP="007B7949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Arduino IDE</w:t>
            </w:r>
          </w:p>
          <w:p w14:paraId="3E9C1D6A" w14:textId="06214341" w:rsidR="008D04AD" w:rsidRDefault="008D04AD" w:rsidP="007B7949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WSN | IoT</w:t>
            </w:r>
          </w:p>
          <w:p w14:paraId="451DBCA0" w14:textId="497B1780" w:rsidR="008D04AD" w:rsidRDefault="008D04AD" w:rsidP="007B7949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Zigbee | XCTU</w:t>
            </w:r>
          </w:p>
          <w:p w14:paraId="1241637E" w14:textId="795935D0" w:rsidR="008D04AD" w:rsidRDefault="008D04AD" w:rsidP="007B7949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 xml:space="preserve">LORA | </w:t>
            </w:r>
            <w:proofErr w:type="spellStart"/>
            <w:r>
              <w:t>Ebyte</w:t>
            </w:r>
            <w:proofErr w:type="spellEnd"/>
          </w:p>
          <w:p w14:paraId="6E726BCA" w14:textId="3573FF57" w:rsidR="008D04AD" w:rsidRDefault="008D04AD" w:rsidP="007B7949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ThingSpeak</w:t>
            </w:r>
          </w:p>
          <w:p w14:paraId="3E177656" w14:textId="28A321E3" w:rsidR="008D04AD" w:rsidRDefault="008D04AD" w:rsidP="007B7949">
            <w:pPr>
              <w:pStyle w:val="ListParagraph"/>
              <w:numPr>
                <w:ilvl w:val="0"/>
                <w:numId w:val="1"/>
              </w:numPr>
              <w:ind w:left="164" w:hanging="164"/>
            </w:pPr>
            <w:r>
              <w:t>PythonAnywhere</w:t>
            </w:r>
          </w:p>
          <w:p w14:paraId="303C0C75" w14:textId="77777777" w:rsidR="008D04AD" w:rsidRDefault="008D04AD" w:rsidP="007B7949">
            <w:pPr>
              <w:pStyle w:val="ListParagraph"/>
              <w:ind w:left="164"/>
            </w:pPr>
          </w:p>
          <w:p w14:paraId="2CC6BB17" w14:textId="022DE7EE" w:rsidR="008D04AD" w:rsidRPr="00CB0055" w:rsidRDefault="008D04AD" w:rsidP="000D34D9">
            <w:pPr>
              <w:pStyle w:val="Heading3"/>
            </w:pPr>
            <w:r>
              <w:t>Languages</w:t>
            </w:r>
          </w:p>
          <w:p w14:paraId="5F042A09" w14:textId="77777777" w:rsidR="008D04AD" w:rsidRDefault="008D04AD" w:rsidP="000D34D9">
            <w:r>
              <w:t>Tamil         – Fluent (Native)</w:t>
            </w:r>
          </w:p>
          <w:p w14:paraId="3DCD7C74" w14:textId="77777777" w:rsidR="008D04AD" w:rsidRDefault="008D04AD" w:rsidP="000D34D9">
            <w:r>
              <w:t>English      – Proficient</w:t>
            </w:r>
          </w:p>
          <w:p w14:paraId="0F2C382C" w14:textId="77777777" w:rsidR="008D04AD" w:rsidRDefault="008D04AD" w:rsidP="000D34D9">
            <w:r>
              <w:t>Hindi         – intermediate</w:t>
            </w:r>
          </w:p>
          <w:p w14:paraId="2E73B525" w14:textId="77777777" w:rsidR="008D04AD" w:rsidRDefault="008D04AD" w:rsidP="000D34D9">
            <w:r>
              <w:t>Kannada – intermediate</w:t>
            </w:r>
          </w:p>
          <w:p w14:paraId="27F91905" w14:textId="28CD870C" w:rsidR="008D04AD" w:rsidRDefault="008D04AD" w:rsidP="000D34D9">
            <w:r>
              <w:t xml:space="preserve">Telegu      – </w:t>
            </w:r>
            <w:r w:rsidR="003A3AA7">
              <w:t>intermediate</w:t>
            </w:r>
          </w:p>
          <w:sdt>
            <w:sdtPr>
              <w:id w:val="-1954003311"/>
              <w:placeholder>
                <w:docPart w:val="371681AA0266425A98199F4E64017F25"/>
              </w:placeholder>
              <w:temporary/>
              <w:showingPlcHdr/>
              <w15:appearance w15:val="hidden"/>
            </w:sdtPr>
            <w:sdtEndPr/>
            <w:sdtContent>
              <w:p w14:paraId="639A969F" w14:textId="1DE393D1" w:rsidR="008D04AD" w:rsidRPr="00CB0055" w:rsidRDefault="008D04AD" w:rsidP="002F442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639E05A0F04967B7D368D194B39EF0"/>
              </w:placeholder>
              <w:temporary/>
              <w:showingPlcHdr/>
              <w15:appearance w15:val="hidden"/>
            </w:sdtPr>
            <w:sdtEndPr/>
            <w:sdtContent>
              <w:p w14:paraId="3C913C29" w14:textId="77777777" w:rsidR="008D04AD" w:rsidRDefault="008D04AD" w:rsidP="002F4427">
                <w:r w:rsidRPr="004D3011">
                  <w:t>PHONE:</w:t>
                </w:r>
              </w:p>
            </w:sdtContent>
          </w:sdt>
          <w:p w14:paraId="2ABDC80A" w14:textId="77777777" w:rsidR="008D04AD" w:rsidRPr="003A3AA7" w:rsidRDefault="008D04AD" w:rsidP="002F4427">
            <w:pPr>
              <w:rPr>
                <w:color w:val="E33516" w:themeColor="accent5" w:themeShade="BF"/>
              </w:rPr>
            </w:pPr>
            <w:r w:rsidRPr="003A3AA7">
              <w:rPr>
                <w:color w:val="E33516" w:themeColor="accent5" w:themeShade="BF"/>
              </w:rPr>
              <w:t>+91 9047724886</w:t>
            </w:r>
          </w:p>
          <w:p w14:paraId="4DAFE4A0" w14:textId="77777777" w:rsidR="008D04AD" w:rsidRPr="004D3011" w:rsidRDefault="008D04AD" w:rsidP="002F4427"/>
          <w:p w14:paraId="1BB96DFA" w14:textId="14CD0749" w:rsidR="00FA1FF9" w:rsidRDefault="00FA1FF9" w:rsidP="002F4427">
            <w:r>
              <w:t>WEBSITE:</w:t>
            </w:r>
          </w:p>
          <w:p w14:paraId="6DF2F161" w14:textId="1CC82C5B" w:rsidR="00FA1FF9" w:rsidRPr="00F60B21" w:rsidRDefault="00F60B21" w:rsidP="002F4427">
            <w:pPr>
              <w:rPr>
                <w:rStyle w:val="Hyperlink"/>
                <w:color w:val="E33516" w:themeColor="accent5" w:themeShade="BF"/>
              </w:rPr>
            </w:pPr>
            <w:r w:rsidRPr="00F60B21">
              <w:rPr>
                <w:rStyle w:val="Hyperlink"/>
                <w:color w:val="E33516" w:themeColor="accent5" w:themeShade="BF"/>
              </w:rPr>
              <w:fldChar w:fldCharType="begin"/>
            </w:r>
            <w:r w:rsidRPr="00F60B21">
              <w:rPr>
                <w:rStyle w:val="Hyperlink"/>
                <w:color w:val="E33516" w:themeColor="accent5" w:themeShade="BF"/>
              </w:rPr>
              <w:instrText xml:space="preserve"> HYPERLINK "https://rajkumarmarichamy.github.io/simple_Portfoli_rajkumarmarichamy/" \o "My website" \t "_blank" </w:instrText>
            </w:r>
            <w:r w:rsidRPr="00F60B21">
              <w:rPr>
                <w:rStyle w:val="Hyperlink"/>
                <w:color w:val="E33516" w:themeColor="accent5" w:themeShade="BF"/>
              </w:rPr>
              <w:fldChar w:fldCharType="separate"/>
            </w:r>
            <w:proofErr w:type="spellStart"/>
            <w:r w:rsidR="00FA1FF9" w:rsidRPr="00F60B21">
              <w:rPr>
                <w:rStyle w:val="Hyperlink"/>
                <w:color w:val="E33516" w:themeColor="accent5" w:themeShade="BF"/>
              </w:rPr>
              <w:t>rajkumar.portfolio</w:t>
            </w:r>
            <w:proofErr w:type="spellEnd"/>
          </w:p>
          <w:p w14:paraId="70F51EC0" w14:textId="30C368EF" w:rsidR="00FA1FF9" w:rsidRDefault="00F60B21" w:rsidP="002F4427">
            <w:r w:rsidRPr="00F60B21">
              <w:rPr>
                <w:rStyle w:val="Hyperlink"/>
                <w:color w:val="E33516" w:themeColor="accent5" w:themeShade="BF"/>
              </w:rPr>
              <w:fldChar w:fldCharType="end"/>
            </w:r>
          </w:p>
          <w:p w14:paraId="6FE2A26B" w14:textId="33BCD2E2" w:rsidR="008D04AD" w:rsidRDefault="008D04AD" w:rsidP="002F4427">
            <w:r>
              <w:t>Linked in:</w:t>
            </w:r>
          </w:p>
          <w:p w14:paraId="647DC9F8" w14:textId="263BF17C" w:rsidR="008D04AD" w:rsidRPr="00996664" w:rsidRDefault="009128EC" w:rsidP="00911816">
            <w:pPr>
              <w:rPr>
                <w:rStyle w:val="Hyperlink"/>
                <w:color w:val="E33516" w:themeColor="accent5" w:themeShade="BF"/>
                <w:sz w:val="16"/>
              </w:rPr>
            </w:pPr>
            <w:hyperlink r:id="rId10" w:history="1">
              <w:r w:rsidR="008D04AD" w:rsidRPr="00996664">
                <w:rPr>
                  <w:rStyle w:val="Hyperlink"/>
                  <w:color w:val="E33516" w:themeColor="accent5" w:themeShade="BF"/>
                  <w:sz w:val="16"/>
                </w:rPr>
                <w:t>www.linkedin.com/in/rajkumarm1999</w:t>
              </w:r>
            </w:hyperlink>
          </w:p>
          <w:p w14:paraId="58DD8198" w14:textId="77777777" w:rsidR="008D04AD" w:rsidRDefault="008D04AD" w:rsidP="002F4427"/>
          <w:sdt>
            <w:sdtPr>
              <w:id w:val="-240260293"/>
              <w:placeholder>
                <w:docPart w:val="58BE3FC2AF8C4C54908F37F000AF05F6"/>
              </w:placeholder>
              <w:temporary/>
              <w:showingPlcHdr/>
              <w15:appearance w15:val="hidden"/>
            </w:sdtPr>
            <w:sdtEndPr/>
            <w:sdtContent>
              <w:p w14:paraId="44C193F0" w14:textId="77777777" w:rsidR="008D04AD" w:rsidRDefault="008D04AD" w:rsidP="002F4427">
                <w:r w:rsidRPr="004D3011">
                  <w:t>EMAIL:</w:t>
                </w:r>
              </w:p>
            </w:sdtContent>
          </w:sdt>
          <w:p w14:paraId="37D6CBF0" w14:textId="77777777" w:rsidR="00996664" w:rsidRDefault="00996664" w:rsidP="002F4427">
            <w:pPr>
              <w:rPr>
                <w:rStyle w:val="Hyperlink"/>
              </w:rPr>
            </w:pPr>
          </w:p>
          <w:p w14:paraId="0C0C9B94" w14:textId="5A0974E8" w:rsidR="00996664" w:rsidRPr="00996664" w:rsidRDefault="00996664" w:rsidP="002F4427">
            <w:pPr>
              <w:rPr>
                <w:rStyle w:val="Hyperlink"/>
              </w:rPr>
            </w:pPr>
            <w:r w:rsidRPr="00996664">
              <w:rPr>
                <w:rStyle w:val="Hyperlink"/>
              </w:rPr>
              <w:t>rajkumarmarichamy99@gmail.com</w:t>
            </w:r>
          </w:p>
          <w:p w14:paraId="3E6C4114" w14:textId="77777777" w:rsidR="00996664" w:rsidRDefault="00996664" w:rsidP="002F4427"/>
          <w:p w14:paraId="5155315B" w14:textId="0046FD33" w:rsidR="008D04AD" w:rsidRPr="007B7949" w:rsidRDefault="009128EC" w:rsidP="002F4427">
            <w:pPr>
              <w:rPr>
                <w:rStyle w:val="Hyperlink"/>
                <w:color w:val="E33516" w:themeColor="accent5" w:themeShade="BF"/>
                <w:u w:val="none"/>
              </w:rPr>
            </w:pPr>
            <w:hyperlink r:id="rId11" w:history="1">
              <w:r w:rsidR="00996664" w:rsidRPr="000C242D">
                <w:rPr>
                  <w:rStyle w:val="Hyperlink"/>
                </w:rPr>
                <w:t>twdraji1999@gmail.com</w:t>
              </w:r>
            </w:hyperlink>
          </w:p>
          <w:sdt>
            <w:sdtPr>
              <w:id w:val="-1444214663"/>
              <w:placeholder>
                <w:docPart w:val="42FE82F4D6DF4A098CD6C1997141875C"/>
              </w:placeholder>
              <w:temporary/>
              <w:showingPlcHdr/>
              <w15:appearance w15:val="hidden"/>
            </w:sdtPr>
            <w:sdtEndPr/>
            <w:sdtContent>
              <w:p w14:paraId="4C5361B9" w14:textId="2A7DC38F" w:rsidR="008D04AD" w:rsidRPr="00CB0055" w:rsidRDefault="008D04AD" w:rsidP="002F442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5D8E51A" w14:textId="77777777" w:rsidR="008D04AD" w:rsidRDefault="008D04AD" w:rsidP="002F4427">
            <w:r>
              <w:t>Homemaking and Reading</w:t>
            </w:r>
          </w:p>
          <w:p w14:paraId="7D702987" w14:textId="4D97F6A5" w:rsidR="008D04AD" w:rsidRDefault="008D04AD" w:rsidP="000D34D9"/>
        </w:tc>
        <w:tc>
          <w:tcPr>
            <w:tcW w:w="284" w:type="dxa"/>
          </w:tcPr>
          <w:p w14:paraId="52F616F4" w14:textId="77777777" w:rsidR="008D04AD" w:rsidRDefault="008D04AD" w:rsidP="000C45FF">
            <w:pPr>
              <w:tabs>
                <w:tab w:val="left" w:pos="990"/>
              </w:tabs>
            </w:pPr>
          </w:p>
        </w:tc>
        <w:tc>
          <w:tcPr>
            <w:tcW w:w="7513" w:type="dxa"/>
            <w:gridSpan w:val="4"/>
          </w:tcPr>
          <w:p w14:paraId="45DB72AB" w14:textId="1F544296" w:rsidR="008D04AD" w:rsidRPr="002F4427" w:rsidRDefault="008D04AD" w:rsidP="00C46F6A">
            <w:pPr>
              <w:pStyle w:val="Title"/>
              <w:ind w:left="1440"/>
              <w:rPr>
                <w:rFonts w:asciiTheme="majorHAnsi" w:hAnsiTheme="majorHAnsi"/>
                <w:sz w:val="72"/>
              </w:rPr>
            </w:pPr>
            <w:r w:rsidRPr="002F4427">
              <w:rPr>
                <w:rFonts w:asciiTheme="majorHAnsi" w:hAnsiTheme="majorHAnsi"/>
                <w:sz w:val="72"/>
              </w:rPr>
              <w:t>Raj kumar m</w:t>
            </w:r>
          </w:p>
          <w:p w14:paraId="0ECAF6C5" w14:textId="3DC46E85" w:rsidR="008D04AD" w:rsidRPr="002F4427" w:rsidRDefault="008D04AD" w:rsidP="00C46F6A">
            <w:pPr>
              <w:ind w:left="720"/>
              <w:jc w:val="center"/>
            </w:pPr>
            <w:r w:rsidRPr="007B7949">
              <w:rPr>
                <w:sz w:val="24"/>
              </w:rPr>
              <w:t>Mining Engineer</w:t>
            </w:r>
            <w:r w:rsidR="00996664">
              <w:rPr>
                <w:sz w:val="24"/>
              </w:rPr>
              <w:t xml:space="preserve"> – Holder of </w:t>
            </w:r>
            <w:r w:rsidR="0023471C">
              <w:rPr>
                <w:sz w:val="24"/>
              </w:rPr>
              <w:t xml:space="preserve">Second-Class </w:t>
            </w:r>
            <w:r w:rsidR="00996664">
              <w:rPr>
                <w:sz w:val="24"/>
              </w:rPr>
              <w:t>Manger</w:t>
            </w:r>
            <w:r w:rsidR="0023471C">
              <w:rPr>
                <w:sz w:val="24"/>
              </w:rPr>
              <w:t>’s</w:t>
            </w:r>
            <w:r w:rsidR="00996664">
              <w:rPr>
                <w:sz w:val="24"/>
              </w:rPr>
              <w:t xml:space="preserve"> Certificate (Restricted)</w:t>
            </w:r>
          </w:p>
        </w:tc>
      </w:tr>
      <w:tr w:rsidR="008D04AD" w14:paraId="23BAEA94" w14:textId="77777777" w:rsidTr="00304C77">
        <w:trPr>
          <w:trHeight w:val="10766"/>
        </w:trPr>
        <w:tc>
          <w:tcPr>
            <w:tcW w:w="3397" w:type="dxa"/>
            <w:vMerge/>
          </w:tcPr>
          <w:p w14:paraId="2E1B28FD" w14:textId="77777777" w:rsidR="008D04AD" w:rsidRPr="004D3011" w:rsidRDefault="008D04AD" w:rsidP="00D41619"/>
        </w:tc>
        <w:tc>
          <w:tcPr>
            <w:tcW w:w="284" w:type="dxa"/>
            <w:vMerge w:val="restart"/>
          </w:tcPr>
          <w:p w14:paraId="6300350B" w14:textId="77777777" w:rsidR="008D04AD" w:rsidRDefault="008D04AD" w:rsidP="000C45FF">
            <w:pPr>
              <w:tabs>
                <w:tab w:val="left" w:pos="990"/>
              </w:tabs>
            </w:pPr>
          </w:p>
        </w:tc>
        <w:tc>
          <w:tcPr>
            <w:tcW w:w="7513" w:type="dxa"/>
            <w:gridSpan w:val="4"/>
          </w:tcPr>
          <w:p w14:paraId="1F316B64" w14:textId="43945871" w:rsidR="008D04AD" w:rsidRPr="00232DAD" w:rsidRDefault="009128EC" w:rsidP="00C46F6A">
            <w:pPr>
              <w:pStyle w:val="Heading2"/>
              <w:ind w:left="337"/>
              <w:rPr>
                <w:sz w:val="18"/>
                <w:szCs w:val="19"/>
              </w:rPr>
            </w:pPr>
            <w:sdt>
              <w:sdtPr>
                <w:rPr>
                  <w:sz w:val="18"/>
                  <w:szCs w:val="19"/>
                </w:rPr>
                <w:id w:val="1001553383"/>
                <w:placeholder>
                  <w:docPart w:val="126C56D0F0E44CEE930CCADC8909570A"/>
                </w:placeholder>
                <w:temporary/>
                <w:showingPlcHdr/>
                <w15:appearance w15:val="hidden"/>
              </w:sdtPr>
              <w:sdtEndPr/>
              <w:sdtContent>
                <w:r w:rsidR="008D04AD" w:rsidRPr="00232DAD">
                  <w:rPr>
                    <w:sz w:val="18"/>
                    <w:szCs w:val="19"/>
                  </w:rPr>
                  <w:t>WORK EXPERIENCE</w:t>
                </w:r>
              </w:sdtContent>
            </w:sdt>
            <w:r w:rsidR="008D04AD" w:rsidRPr="00232DAD">
              <w:rPr>
                <w:sz w:val="18"/>
                <w:szCs w:val="19"/>
              </w:rPr>
              <w:t xml:space="preserve">  </w:t>
            </w:r>
          </w:p>
          <w:p w14:paraId="56238D55" w14:textId="485798CA" w:rsidR="00C46F6A" w:rsidRPr="00232DAD" w:rsidRDefault="00C46F6A" w:rsidP="00C46F6A">
            <w:pPr>
              <w:pStyle w:val="Heading4"/>
              <w:ind w:left="337"/>
              <w:jc w:val="both"/>
              <w:rPr>
                <w:bCs/>
                <w:szCs w:val="19"/>
              </w:rPr>
            </w:pPr>
            <w:r>
              <w:rPr>
                <w:szCs w:val="19"/>
              </w:rPr>
              <w:t>Dept of Mining Engineering, UCE, OU</w:t>
            </w:r>
            <w:r w:rsidRPr="00232DAD">
              <w:rPr>
                <w:szCs w:val="19"/>
              </w:rPr>
              <w:t xml:space="preserve">.  </w:t>
            </w:r>
          </w:p>
          <w:p w14:paraId="2CF1DB69" w14:textId="42F71D09" w:rsidR="00C46F6A" w:rsidRPr="00232DAD" w:rsidRDefault="00C46F6A" w:rsidP="00C46F6A">
            <w:pPr>
              <w:pStyle w:val="Date"/>
              <w:ind w:left="337"/>
              <w:jc w:val="both"/>
              <w:rPr>
                <w:szCs w:val="19"/>
              </w:rPr>
            </w:pPr>
            <w:r w:rsidRPr="00232DAD">
              <w:rPr>
                <w:szCs w:val="19"/>
              </w:rPr>
              <w:t>[</w:t>
            </w:r>
            <w:r>
              <w:rPr>
                <w:szCs w:val="19"/>
              </w:rPr>
              <w:t>Since - May</w:t>
            </w:r>
            <w:r w:rsidRPr="00232DAD">
              <w:rPr>
                <w:szCs w:val="19"/>
              </w:rPr>
              <w:t>-202</w:t>
            </w:r>
            <w:r>
              <w:rPr>
                <w:szCs w:val="19"/>
              </w:rPr>
              <w:t>2</w:t>
            </w:r>
            <w:r w:rsidRPr="00232DAD">
              <w:rPr>
                <w:szCs w:val="19"/>
              </w:rPr>
              <w:t>]</w:t>
            </w:r>
          </w:p>
          <w:p w14:paraId="557B0357" w14:textId="26760B63" w:rsidR="00C46F6A" w:rsidRPr="00232DAD" w:rsidRDefault="00C46F6A" w:rsidP="00C46F6A">
            <w:pPr>
              <w:ind w:left="337"/>
              <w:jc w:val="both"/>
              <w:rPr>
                <w:szCs w:val="19"/>
              </w:rPr>
            </w:pPr>
            <w:r>
              <w:rPr>
                <w:szCs w:val="19"/>
              </w:rPr>
              <w:t>Working</w:t>
            </w:r>
            <w:r w:rsidRPr="00232DAD">
              <w:rPr>
                <w:szCs w:val="19"/>
              </w:rPr>
              <w:t xml:space="preserve"> </w:t>
            </w:r>
            <w:r>
              <w:rPr>
                <w:szCs w:val="19"/>
              </w:rPr>
              <w:t>as a lab assistant and perusing M.E Mining Engineering in part time</w:t>
            </w:r>
            <w:r w:rsidRPr="00232DAD">
              <w:rPr>
                <w:szCs w:val="19"/>
              </w:rPr>
              <w:t>.</w:t>
            </w:r>
          </w:p>
          <w:p w14:paraId="7856E9D3" w14:textId="77777777" w:rsidR="00C46F6A" w:rsidRDefault="00C46F6A" w:rsidP="00471678">
            <w:pPr>
              <w:pStyle w:val="Heading4"/>
              <w:ind w:left="337"/>
              <w:jc w:val="both"/>
              <w:rPr>
                <w:szCs w:val="19"/>
              </w:rPr>
            </w:pPr>
          </w:p>
          <w:p w14:paraId="0B78241E" w14:textId="6B3C0349" w:rsidR="008D04AD" w:rsidRPr="00232DAD" w:rsidRDefault="008D04AD" w:rsidP="00471678">
            <w:pPr>
              <w:pStyle w:val="Heading4"/>
              <w:ind w:left="337"/>
              <w:jc w:val="both"/>
              <w:rPr>
                <w:bCs/>
                <w:szCs w:val="19"/>
              </w:rPr>
            </w:pPr>
            <w:r w:rsidRPr="00232DAD">
              <w:rPr>
                <w:szCs w:val="19"/>
              </w:rPr>
              <w:t xml:space="preserve">Vishwas Construction Industries Pvt Ltd.  </w:t>
            </w:r>
          </w:p>
          <w:p w14:paraId="1B0E53B7" w14:textId="77777777" w:rsidR="008D04AD" w:rsidRPr="00232DAD" w:rsidRDefault="008D04AD" w:rsidP="00471678">
            <w:pPr>
              <w:pStyle w:val="Date"/>
              <w:ind w:left="337"/>
              <w:jc w:val="both"/>
              <w:rPr>
                <w:szCs w:val="19"/>
              </w:rPr>
            </w:pPr>
            <w:r w:rsidRPr="00232DAD">
              <w:rPr>
                <w:szCs w:val="19"/>
              </w:rPr>
              <w:t>[Dec-2020 to Jan-2022]</w:t>
            </w:r>
          </w:p>
          <w:p w14:paraId="18ED09E5" w14:textId="2222AC73" w:rsidR="00996664" w:rsidRPr="00232DAD" w:rsidRDefault="008D04AD" w:rsidP="00996664">
            <w:pPr>
              <w:ind w:left="337"/>
              <w:jc w:val="both"/>
              <w:rPr>
                <w:szCs w:val="19"/>
              </w:rPr>
            </w:pPr>
            <w:r w:rsidRPr="00232DAD">
              <w:rPr>
                <w:szCs w:val="19"/>
              </w:rPr>
              <w:t>Worked in the position of Graduate Engineer Trainee (Mining) for all mining activities.</w:t>
            </w:r>
          </w:p>
          <w:p w14:paraId="2C2E23B6" w14:textId="465A7FFE" w:rsidR="008D04AD" w:rsidRPr="00232DAD" w:rsidRDefault="008D04AD" w:rsidP="00C46F6A">
            <w:pPr>
              <w:pStyle w:val="Heading2"/>
              <w:ind w:left="337"/>
              <w:rPr>
                <w:sz w:val="18"/>
                <w:szCs w:val="19"/>
              </w:rPr>
            </w:pPr>
            <w:r w:rsidRPr="00232DAD">
              <w:rPr>
                <w:sz w:val="18"/>
                <w:szCs w:val="19"/>
              </w:rPr>
              <w:t>Project works</w:t>
            </w:r>
          </w:p>
          <w:p w14:paraId="1F01C6E8" w14:textId="3C1CA73D" w:rsidR="00996664" w:rsidRPr="00232DAD" w:rsidRDefault="00996664" w:rsidP="0033279F">
            <w:pPr>
              <w:pStyle w:val="ListParagraph"/>
              <w:numPr>
                <w:ilvl w:val="0"/>
                <w:numId w:val="3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>“</w:t>
            </w:r>
            <w:r w:rsidRPr="00232DAD">
              <w:rPr>
                <w:b/>
                <w:noProof/>
                <w:color w:val="000000" w:themeColor="text1"/>
                <w:szCs w:val="19"/>
              </w:rPr>
              <w:t>Development of Slope Deformation Calculator Using Python based on Numerical Modelling parametric study for slope stability analysis and slope design</w:t>
            </w:r>
            <w:r w:rsidRPr="00232DAD">
              <w:rPr>
                <w:noProof/>
                <w:color w:val="000000" w:themeColor="text1"/>
                <w:szCs w:val="19"/>
              </w:rPr>
              <w:t>” aim</w:t>
            </w:r>
            <w:r w:rsidR="0023471C" w:rsidRPr="00232DAD">
              <w:rPr>
                <w:noProof/>
                <w:color w:val="000000" w:themeColor="text1"/>
                <w:szCs w:val="19"/>
              </w:rPr>
              <w:t>s</w:t>
            </w:r>
            <w:r w:rsidRPr="00232DAD">
              <w:rPr>
                <w:noProof/>
                <w:color w:val="000000" w:themeColor="text1"/>
                <w:szCs w:val="19"/>
              </w:rPr>
              <w:t xml:space="preserve"> to develop a python software that predicts slope’s deformation based on the results of Numerical Modelling parametric study using ANSYS software.</w:t>
            </w:r>
          </w:p>
          <w:p w14:paraId="56471AD6" w14:textId="2D11CD68" w:rsidR="008D04AD" w:rsidRPr="00232DAD" w:rsidRDefault="008D04AD" w:rsidP="0033279F">
            <w:pPr>
              <w:pStyle w:val="ListParagraph"/>
              <w:numPr>
                <w:ilvl w:val="0"/>
                <w:numId w:val="3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>“</w:t>
            </w:r>
            <w:r w:rsidRPr="00232DAD">
              <w:rPr>
                <w:b/>
                <w:noProof/>
                <w:color w:val="000000" w:themeColor="text1"/>
                <w:szCs w:val="19"/>
              </w:rPr>
              <w:t>Development of Advanced Slope Monitoring System in Opencast Mines Using WSN and IoT</w:t>
            </w:r>
            <w:r w:rsidRPr="00232DAD">
              <w:rPr>
                <w:noProof/>
                <w:color w:val="000000" w:themeColor="text1"/>
                <w:szCs w:val="19"/>
              </w:rPr>
              <w:t xml:space="preserve">”, aims to develop an advanced slope monitoring system using wireless sensor networks, IoT and the Thingspeak cloud platform to provide an early warning in cases of slope failure. </w:t>
            </w:r>
          </w:p>
          <w:p w14:paraId="6DE64E19" w14:textId="1E381BCD" w:rsidR="008D04AD" w:rsidRPr="00232DAD" w:rsidRDefault="008D04AD" w:rsidP="0033279F">
            <w:pPr>
              <w:pStyle w:val="ListParagraph"/>
              <w:numPr>
                <w:ilvl w:val="0"/>
                <w:numId w:val="3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>“</w:t>
            </w:r>
            <w:r w:rsidRPr="00232DAD">
              <w:rPr>
                <w:b/>
                <w:noProof/>
                <w:color w:val="000000" w:themeColor="text1"/>
                <w:szCs w:val="19"/>
              </w:rPr>
              <w:t>Development of Trigger Action Response Plan for Advanced Slope Monitoring System Using Python</w:t>
            </w:r>
            <w:r w:rsidRPr="00232DAD">
              <w:rPr>
                <w:noProof/>
                <w:color w:val="000000" w:themeColor="text1"/>
                <w:szCs w:val="19"/>
              </w:rPr>
              <w:t xml:space="preserve">”, aims to develop a triggered action response plan using python for an advanced slope monitoring system. </w:t>
            </w:r>
          </w:p>
          <w:p w14:paraId="357DB86C" w14:textId="3DD87424" w:rsidR="008D04AD" w:rsidRPr="00232DAD" w:rsidRDefault="008D04AD" w:rsidP="0033279F">
            <w:pPr>
              <w:pStyle w:val="ListParagraph"/>
              <w:numPr>
                <w:ilvl w:val="0"/>
                <w:numId w:val="3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>“</w:t>
            </w:r>
            <w:r w:rsidRPr="00232DAD">
              <w:rPr>
                <w:b/>
                <w:noProof/>
                <w:color w:val="000000" w:themeColor="text1"/>
                <w:szCs w:val="19"/>
              </w:rPr>
              <w:t xml:space="preserve">Evaluating the Stability of Underground Coal Mine Pillars Using Numerical Modelling”, </w:t>
            </w:r>
            <w:r w:rsidRPr="00232DAD">
              <w:rPr>
                <w:noProof/>
                <w:color w:val="000000" w:themeColor="text1"/>
                <w:szCs w:val="19"/>
              </w:rPr>
              <w:t>aims to check the stability of rib pillars of underground coal mining using the Flac numerical modelling software as a parametric analysis.</w:t>
            </w:r>
          </w:p>
          <w:p w14:paraId="712D976C" w14:textId="6ED37B4E" w:rsidR="008D04AD" w:rsidRPr="00232DAD" w:rsidRDefault="00232DAD" w:rsidP="00C46F6A">
            <w:pPr>
              <w:pStyle w:val="Heading2"/>
              <w:ind w:left="207"/>
              <w:rPr>
                <w:sz w:val="18"/>
                <w:szCs w:val="19"/>
              </w:rPr>
            </w:pPr>
            <w:r w:rsidRPr="00232DAD">
              <w:rPr>
                <w:sz w:val="18"/>
                <w:szCs w:val="19"/>
              </w:rPr>
              <w:t>Conference</w:t>
            </w:r>
            <w:r w:rsidR="008D04AD" w:rsidRPr="00232DAD">
              <w:rPr>
                <w:sz w:val="18"/>
                <w:szCs w:val="19"/>
              </w:rPr>
              <w:t xml:space="preserve"> papers</w:t>
            </w:r>
          </w:p>
          <w:p w14:paraId="1124DCE7" w14:textId="41882A82" w:rsidR="00232DAD" w:rsidRPr="00232DAD" w:rsidRDefault="00232DAD" w:rsidP="0033279F">
            <w:pPr>
              <w:pStyle w:val="ListParagraph"/>
              <w:numPr>
                <w:ilvl w:val="0"/>
                <w:numId w:val="4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>“</w:t>
            </w:r>
            <w:r w:rsidRPr="00232DAD">
              <w:rPr>
                <w:b/>
                <w:noProof/>
                <w:color w:val="000000" w:themeColor="text1"/>
                <w:szCs w:val="19"/>
              </w:rPr>
              <w:t xml:space="preserve">Overview of Real-time Slope Monitoring using Wireless Sensor Networks” </w:t>
            </w:r>
            <w:r w:rsidRPr="00232DAD">
              <w:rPr>
                <w:noProof/>
                <w:color w:val="000000" w:themeColor="text1"/>
                <w:szCs w:val="19"/>
              </w:rPr>
              <w:t xml:space="preserve">National Seminar on Key Trends in Occupational Safety, Health and Environment in Mining, May 2023, ESCI, Hyderabad. </w:t>
            </w:r>
          </w:p>
          <w:p w14:paraId="0B548ED5" w14:textId="13F69110" w:rsidR="00996664" w:rsidRPr="00232DAD" w:rsidRDefault="00996664" w:rsidP="0033279F">
            <w:pPr>
              <w:pStyle w:val="ListParagraph"/>
              <w:numPr>
                <w:ilvl w:val="0"/>
                <w:numId w:val="4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>“</w:t>
            </w:r>
            <w:r w:rsidRPr="00232DAD">
              <w:rPr>
                <w:b/>
                <w:noProof/>
                <w:color w:val="000000" w:themeColor="text1"/>
                <w:szCs w:val="19"/>
              </w:rPr>
              <w:t>Wireless Sensor Networks and Real-time Slope Monitoring – A brief Review</w:t>
            </w:r>
            <w:r w:rsidRPr="00232DAD">
              <w:rPr>
                <w:noProof/>
                <w:color w:val="000000" w:themeColor="text1"/>
                <w:szCs w:val="19"/>
              </w:rPr>
              <w:t>” International Conference on Emerging Trends in Engineering, Atlantis press, Apr 2023</w:t>
            </w:r>
            <w:r w:rsidR="00232DAD" w:rsidRPr="00232DAD">
              <w:rPr>
                <w:noProof/>
                <w:color w:val="000000" w:themeColor="text1"/>
                <w:szCs w:val="19"/>
              </w:rPr>
              <w:t>, UCE, OU, Hyderabad.</w:t>
            </w:r>
            <w:r w:rsidRPr="00232DAD">
              <w:rPr>
                <w:noProof/>
                <w:color w:val="000000" w:themeColor="text1"/>
                <w:szCs w:val="19"/>
              </w:rPr>
              <w:t xml:space="preserve"> (under publication).</w:t>
            </w:r>
          </w:p>
          <w:p w14:paraId="44721499" w14:textId="01E921C4" w:rsidR="008D04AD" w:rsidRPr="00232DAD" w:rsidRDefault="00232DAD" w:rsidP="00471678">
            <w:pPr>
              <w:pStyle w:val="ListParagraph"/>
              <w:numPr>
                <w:ilvl w:val="0"/>
                <w:numId w:val="4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 xml:space="preserve"> </w:t>
            </w:r>
            <w:r w:rsidR="008D04AD" w:rsidRPr="00232DAD">
              <w:rPr>
                <w:noProof/>
                <w:color w:val="000000" w:themeColor="text1"/>
                <w:szCs w:val="19"/>
              </w:rPr>
              <w:t>“</w:t>
            </w:r>
            <w:r w:rsidR="008D04AD" w:rsidRPr="00232DAD">
              <w:rPr>
                <w:b/>
                <w:noProof/>
                <w:color w:val="000000" w:themeColor="text1"/>
                <w:szCs w:val="19"/>
              </w:rPr>
              <w:t>Mining beyond earth: An overview of its importance</w:t>
            </w:r>
            <w:r w:rsidR="008D04AD" w:rsidRPr="00232DAD">
              <w:rPr>
                <w:noProof/>
                <w:color w:val="000000" w:themeColor="text1"/>
                <w:szCs w:val="19"/>
              </w:rPr>
              <w:t>”, International symposium on “Recent Trends in Mining In</w:t>
            </w:r>
            <w:bookmarkStart w:id="0" w:name="_GoBack"/>
            <w:bookmarkEnd w:id="0"/>
            <w:r w:rsidR="008D04AD" w:rsidRPr="00232DAD">
              <w:rPr>
                <w:noProof/>
                <w:color w:val="000000" w:themeColor="text1"/>
                <w:szCs w:val="19"/>
              </w:rPr>
              <w:t>dustry”</w:t>
            </w:r>
            <w:r w:rsidRPr="00232DAD">
              <w:rPr>
                <w:noProof/>
                <w:color w:val="000000" w:themeColor="text1"/>
                <w:szCs w:val="19"/>
              </w:rPr>
              <w:t>, Journal of Mines, Metals and Fules, August 2022, UCE, OU, Hyderabad.  (Under Publication).</w:t>
            </w:r>
          </w:p>
          <w:p w14:paraId="6BB24A90" w14:textId="77777777" w:rsidR="00232DAD" w:rsidRPr="00232DAD" w:rsidRDefault="00232DAD" w:rsidP="00C46F6A">
            <w:pPr>
              <w:pStyle w:val="Heading2"/>
              <w:ind w:left="207"/>
              <w:rPr>
                <w:sz w:val="18"/>
                <w:szCs w:val="19"/>
              </w:rPr>
            </w:pPr>
            <w:r w:rsidRPr="00232DAD">
              <w:rPr>
                <w:sz w:val="18"/>
                <w:szCs w:val="19"/>
              </w:rPr>
              <w:t>research papers</w:t>
            </w:r>
          </w:p>
          <w:p w14:paraId="3710CD1C" w14:textId="77777777" w:rsidR="00232DAD" w:rsidRPr="00232DAD" w:rsidRDefault="00232DAD" w:rsidP="00232DAD">
            <w:pPr>
              <w:pStyle w:val="ListParagraph"/>
              <w:numPr>
                <w:ilvl w:val="0"/>
                <w:numId w:val="4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>“</w:t>
            </w:r>
            <w:r w:rsidRPr="00232DAD">
              <w:rPr>
                <w:b/>
                <w:noProof/>
                <w:color w:val="000000" w:themeColor="text1"/>
                <w:szCs w:val="19"/>
              </w:rPr>
              <w:t>Evaluation of dump slope stability using Slide, Geoslope and Phase2 Software</w:t>
            </w:r>
            <w:r w:rsidRPr="00232DAD">
              <w:rPr>
                <w:noProof/>
                <w:color w:val="000000" w:themeColor="text1"/>
                <w:szCs w:val="19"/>
              </w:rPr>
              <w:t>”, Journal of machines and computing, Anapub Publication, Jan 2022.</w:t>
            </w:r>
          </w:p>
          <w:p w14:paraId="78B8FC41" w14:textId="07DFB991" w:rsidR="00232DAD" w:rsidRPr="00232DAD" w:rsidRDefault="00232DAD" w:rsidP="00232DAD">
            <w:pPr>
              <w:pStyle w:val="ListParagraph"/>
              <w:numPr>
                <w:ilvl w:val="0"/>
                <w:numId w:val="4"/>
              </w:numPr>
              <w:ind w:left="207" w:hanging="142"/>
              <w:jc w:val="both"/>
              <w:rPr>
                <w:noProof/>
                <w:color w:val="000000" w:themeColor="text1"/>
                <w:szCs w:val="19"/>
              </w:rPr>
            </w:pPr>
            <w:r w:rsidRPr="00232DAD">
              <w:rPr>
                <w:noProof/>
                <w:color w:val="000000" w:themeColor="text1"/>
                <w:szCs w:val="19"/>
              </w:rPr>
              <w:t>“</w:t>
            </w:r>
            <w:r w:rsidRPr="00232DAD">
              <w:rPr>
                <w:b/>
                <w:noProof/>
                <w:color w:val="000000" w:themeColor="text1"/>
                <w:szCs w:val="19"/>
              </w:rPr>
              <w:t>Factors affecting slope stability: A brief review</w:t>
            </w:r>
            <w:r w:rsidRPr="00232DAD">
              <w:rPr>
                <w:noProof/>
                <w:color w:val="000000" w:themeColor="text1"/>
                <w:szCs w:val="19"/>
              </w:rPr>
              <w:t>”, International journal of innovative science and research technology, May 2022.</w:t>
            </w:r>
          </w:p>
          <w:sdt>
            <w:sdtPr>
              <w:rPr>
                <w:sz w:val="18"/>
                <w:szCs w:val="19"/>
              </w:rPr>
              <w:id w:val="1049110328"/>
              <w:placeholder>
                <w:docPart w:val="FEBC193AAD944C02B70F68F5102AB912"/>
              </w:placeholder>
              <w:temporary/>
              <w:showingPlcHdr/>
              <w15:appearance w15:val="hidden"/>
            </w:sdtPr>
            <w:sdtEndPr/>
            <w:sdtContent>
              <w:p w14:paraId="2860C6E4" w14:textId="2D31538D" w:rsidR="008D04AD" w:rsidRPr="0023471C" w:rsidRDefault="008D04AD" w:rsidP="00C46F6A">
                <w:pPr>
                  <w:pStyle w:val="Heading2"/>
                  <w:ind w:left="207"/>
                  <w:rPr>
                    <w:sz w:val="19"/>
                    <w:szCs w:val="19"/>
                  </w:rPr>
                </w:pPr>
                <w:r w:rsidRPr="00232DAD">
                  <w:rPr>
                    <w:sz w:val="18"/>
                    <w:szCs w:val="19"/>
                  </w:rPr>
                  <w:t>EDUCATION</w:t>
                </w:r>
              </w:p>
            </w:sdtContent>
          </w:sdt>
        </w:tc>
      </w:tr>
      <w:tr w:rsidR="008D04AD" w14:paraId="3E5ABEBA" w14:textId="77777777" w:rsidTr="00304C77">
        <w:trPr>
          <w:trHeight w:val="1835"/>
        </w:trPr>
        <w:tc>
          <w:tcPr>
            <w:tcW w:w="3397" w:type="dxa"/>
            <w:vMerge/>
          </w:tcPr>
          <w:p w14:paraId="5F5F5975" w14:textId="77777777" w:rsidR="008D04AD" w:rsidRPr="004D3011" w:rsidRDefault="008D04AD" w:rsidP="00D41619"/>
        </w:tc>
        <w:tc>
          <w:tcPr>
            <w:tcW w:w="284" w:type="dxa"/>
            <w:vMerge/>
          </w:tcPr>
          <w:p w14:paraId="67F7C953" w14:textId="77777777" w:rsidR="008D04AD" w:rsidRDefault="008D04AD" w:rsidP="000C45FF">
            <w:pPr>
              <w:tabs>
                <w:tab w:val="left" w:pos="990"/>
              </w:tabs>
            </w:pPr>
          </w:p>
        </w:tc>
        <w:tc>
          <w:tcPr>
            <w:tcW w:w="1843" w:type="dxa"/>
          </w:tcPr>
          <w:p w14:paraId="5DC7E578" w14:textId="4B549DD2" w:rsidR="008D04AD" w:rsidRPr="00C46F6A" w:rsidRDefault="008D04AD" w:rsidP="008D04AD">
            <w:pPr>
              <w:pStyle w:val="Heading4"/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University College of Engineering, Osmania University</w:t>
            </w:r>
          </w:p>
          <w:p w14:paraId="58BB10FF" w14:textId="2E530CDB" w:rsidR="008D04AD" w:rsidRPr="00C46F6A" w:rsidRDefault="008D04AD" w:rsidP="008D04AD">
            <w:pPr>
              <w:pStyle w:val="Date"/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[2022 – 2025]</w:t>
            </w:r>
          </w:p>
          <w:p w14:paraId="1B87EFC3" w14:textId="77777777" w:rsidR="008D04AD" w:rsidRPr="00C46F6A" w:rsidRDefault="008D04AD" w:rsidP="008D04AD">
            <w:pPr>
              <w:rPr>
                <w:sz w:val="15"/>
                <w:szCs w:val="15"/>
              </w:rPr>
            </w:pPr>
          </w:p>
          <w:p w14:paraId="4905DF9C" w14:textId="09B0C912" w:rsidR="008D04AD" w:rsidRPr="00C46F6A" w:rsidRDefault="008D04AD" w:rsidP="008D04AD">
            <w:pPr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 xml:space="preserve">Masters of Mining Engineering </w:t>
            </w:r>
          </w:p>
          <w:p w14:paraId="0160405D" w14:textId="77777777" w:rsidR="008D04AD" w:rsidRPr="00C46F6A" w:rsidRDefault="008D04AD" w:rsidP="008D04AD">
            <w:pPr>
              <w:jc w:val="center"/>
              <w:rPr>
                <w:sz w:val="15"/>
                <w:szCs w:val="15"/>
              </w:rPr>
            </w:pPr>
          </w:p>
          <w:p w14:paraId="6491D758" w14:textId="622A7329" w:rsidR="008D04AD" w:rsidRPr="00C46F6A" w:rsidRDefault="00232DAD" w:rsidP="008D04AD">
            <w:pPr>
              <w:jc w:val="center"/>
              <w:rPr>
                <w:b/>
                <w:sz w:val="15"/>
                <w:szCs w:val="15"/>
              </w:rPr>
            </w:pPr>
            <w:r w:rsidRPr="00C46F6A">
              <w:rPr>
                <w:b/>
                <w:sz w:val="15"/>
                <w:szCs w:val="15"/>
              </w:rPr>
              <w:t>CGPA: 8.4 ( I Sem)</w:t>
            </w:r>
          </w:p>
          <w:p w14:paraId="1096EA82" w14:textId="77777777" w:rsidR="008D04AD" w:rsidRPr="00C46F6A" w:rsidRDefault="008D04AD" w:rsidP="00BF5176">
            <w:pPr>
              <w:pStyle w:val="Heading4"/>
              <w:jc w:val="center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14:paraId="622B8B76" w14:textId="455CB4F5" w:rsidR="008D04AD" w:rsidRPr="00C46F6A" w:rsidRDefault="008D04AD" w:rsidP="00BF5176">
            <w:pPr>
              <w:pStyle w:val="Heading4"/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Acharya Institute of technology</w:t>
            </w:r>
          </w:p>
          <w:p w14:paraId="3B9212B9" w14:textId="70BAA1D9" w:rsidR="008D04AD" w:rsidRPr="00C46F6A" w:rsidRDefault="008D04AD" w:rsidP="00BF5176">
            <w:pPr>
              <w:pStyle w:val="Date"/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[2016 – 2020]</w:t>
            </w:r>
          </w:p>
          <w:p w14:paraId="4CA21332" w14:textId="77777777" w:rsidR="008D04AD" w:rsidRPr="00C46F6A" w:rsidRDefault="008D04AD" w:rsidP="00471678">
            <w:pPr>
              <w:rPr>
                <w:sz w:val="15"/>
                <w:szCs w:val="15"/>
              </w:rPr>
            </w:pPr>
          </w:p>
          <w:p w14:paraId="29F52022" w14:textId="27C708DC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 xml:space="preserve">Bachelor of Mining Engineering </w:t>
            </w:r>
          </w:p>
          <w:p w14:paraId="60C13FD4" w14:textId="77777777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</w:p>
          <w:p w14:paraId="6DE5096A" w14:textId="3D8ECA56" w:rsidR="008D04AD" w:rsidRPr="00C46F6A" w:rsidRDefault="008D04AD" w:rsidP="00BF5176">
            <w:pPr>
              <w:jc w:val="center"/>
              <w:rPr>
                <w:b/>
                <w:sz w:val="15"/>
                <w:szCs w:val="15"/>
              </w:rPr>
            </w:pPr>
            <w:r w:rsidRPr="00C46F6A">
              <w:rPr>
                <w:b/>
                <w:sz w:val="15"/>
                <w:szCs w:val="15"/>
              </w:rPr>
              <w:t>CGPA: 7.36</w:t>
            </w:r>
          </w:p>
          <w:p w14:paraId="68813933" w14:textId="77777777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4" w:type="dxa"/>
          </w:tcPr>
          <w:p w14:paraId="3ECBF5F3" w14:textId="77777777" w:rsidR="008D04AD" w:rsidRPr="00C46F6A" w:rsidRDefault="008D04AD" w:rsidP="00BF5176">
            <w:pPr>
              <w:pStyle w:val="Heading4"/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Bharathidasan Matriculation Higher Secondary School</w:t>
            </w:r>
          </w:p>
          <w:p w14:paraId="31A7498A" w14:textId="77777777" w:rsidR="008D04AD" w:rsidRPr="00C46F6A" w:rsidRDefault="008D04AD" w:rsidP="00BF5176">
            <w:pPr>
              <w:pStyle w:val="Date"/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[2015 – 2016]</w:t>
            </w:r>
          </w:p>
          <w:p w14:paraId="551AEA01" w14:textId="77777777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</w:p>
          <w:p w14:paraId="5330C462" w14:textId="312AF2CF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Higher Secondary</w:t>
            </w:r>
            <w:r w:rsidRPr="00C46F6A">
              <w:rPr>
                <w:sz w:val="15"/>
                <w:szCs w:val="15"/>
              </w:rPr>
              <w:br/>
              <w:t xml:space="preserve"> education </w:t>
            </w:r>
          </w:p>
          <w:p w14:paraId="1A04D79F" w14:textId="77777777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</w:p>
          <w:p w14:paraId="79BCF9F0" w14:textId="4E745CBC" w:rsidR="008D04AD" w:rsidRPr="00C46F6A" w:rsidRDefault="008D04AD" w:rsidP="00BF5176">
            <w:pPr>
              <w:jc w:val="center"/>
              <w:rPr>
                <w:b/>
                <w:sz w:val="15"/>
                <w:szCs w:val="15"/>
              </w:rPr>
            </w:pPr>
            <w:r w:rsidRPr="00C46F6A">
              <w:rPr>
                <w:b/>
                <w:sz w:val="15"/>
                <w:szCs w:val="15"/>
              </w:rPr>
              <w:t>Percentage: 80.41%</w:t>
            </w:r>
          </w:p>
          <w:p w14:paraId="22245FF0" w14:textId="22FAD037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85" w:type="dxa"/>
          </w:tcPr>
          <w:p w14:paraId="13202E73" w14:textId="77777777" w:rsidR="008D04AD" w:rsidRPr="00C46F6A" w:rsidRDefault="008D04AD" w:rsidP="00BF5176">
            <w:pPr>
              <w:pStyle w:val="Heading4"/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Bharathidasan Matriculation Higher Secondary School</w:t>
            </w:r>
          </w:p>
          <w:p w14:paraId="54A2B789" w14:textId="77777777" w:rsidR="008D04AD" w:rsidRPr="00C46F6A" w:rsidRDefault="008D04AD" w:rsidP="00BF5176">
            <w:pPr>
              <w:pStyle w:val="Date"/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>[2013 – 2014]</w:t>
            </w:r>
          </w:p>
          <w:p w14:paraId="7586E984" w14:textId="77777777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</w:p>
          <w:p w14:paraId="0BBA3387" w14:textId="0F9A99CF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  <w:r w:rsidRPr="00C46F6A">
              <w:rPr>
                <w:sz w:val="15"/>
                <w:szCs w:val="15"/>
              </w:rPr>
              <w:t xml:space="preserve">Secondary </w:t>
            </w:r>
            <w:r w:rsidRPr="00C46F6A">
              <w:rPr>
                <w:sz w:val="15"/>
                <w:szCs w:val="15"/>
              </w:rPr>
              <w:br/>
              <w:t xml:space="preserve">education </w:t>
            </w:r>
          </w:p>
          <w:p w14:paraId="13A8DC77" w14:textId="77777777" w:rsidR="008D04AD" w:rsidRPr="00C46F6A" w:rsidRDefault="008D04AD" w:rsidP="00BF5176">
            <w:pPr>
              <w:jc w:val="center"/>
              <w:rPr>
                <w:sz w:val="15"/>
                <w:szCs w:val="15"/>
              </w:rPr>
            </w:pPr>
          </w:p>
          <w:p w14:paraId="0167E0BC" w14:textId="347BE205" w:rsidR="008D04AD" w:rsidRPr="00C46F6A" w:rsidRDefault="008D04AD" w:rsidP="00BF5176">
            <w:pPr>
              <w:jc w:val="center"/>
              <w:rPr>
                <w:b/>
                <w:sz w:val="15"/>
                <w:szCs w:val="15"/>
              </w:rPr>
            </w:pPr>
            <w:r w:rsidRPr="00C46F6A">
              <w:rPr>
                <w:b/>
                <w:sz w:val="15"/>
                <w:szCs w:val="15"/>
              </w:rPr>
              <w:t>Percentage: 88%</w:t>
            </w:r>
          </w:p>
          <w:p w14:paraId="27F35D9B" w14:textId="4A86DECD" w:rsidR="00C46F6A" w:rsidRDefault="00C46F6A" w:rsidP="00BF5176">
            <w:pPr>
              <w:jc w:val="center"/>
              <w:rPr>
                <w:sz w:val="15"/>
                <w:szCs w:val="15"/>
              </w:rPr>
            </w:pPr>
          </w:p>
          <w:p w14:paraId="331E3A09" w14:textId="77777777" w:rsidR="008D04AD" w:rsidRPr="00C46F6A" w:rsidRDefault="008D04AD" w:rsidP="00C46F6A">
            <w:pPr>
              <w:jc w:val="right"/>
              <w:rPr>
                <w:sz w:val="15"/>
                <w:szCs w:val="15"/>
              </w:rPr>
            </w:pPr>
          </w:p>
        </w:tc>
      </w:tr>
    </w:tbl>
    <w:p w14:paraId="47A5A7F2" w14:textId="77777777" w:rsidR="00747C5D" w:rsidRDefault="00747C5D" w:rsidP="00C46F6A">
      <w:pPr>
        <w:tabs>
          <w:tab w:val="left" w:pos="990"/>
        </w:tabs>
      </w:pPr>
    </w:p>
    <w:sectPr w:rsidR="00747C5D" w:rsidSect="00BF5176">
      <w:headerReference w:type="default" r:id="rId12"/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04D11" w14:textId="77777777" w:rsidR="009128EC" w:rsidRDefault="009128EC" w:rsidP="000C45FF">
      <w:r>
        <w:separator/>
      </w:r>
    </w:p>
  </w:endnote>
  <w:endnote w:type="continuationSeparator" w:id="0">
    <w:p w14:paraId="63DCD119" w14:textId="77777777" w:rsidR="009128EC" w:rsidRDefault="009128E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559CC" w14:textId="77777777" w:rsidR="009128EC" w:rsidRDefault="009128EC" w:rsidP="000C45FF">
      <w:r>
        <w:separator/>
      </w:r>
    </w:p>
  </w:footnote>
  <w:footnote w:type="continuationSeparator" w:id="0">
    <w:p w14:paraId="6B400330" w14:textId="77777777" w:rsidR="009128EC" w:rsidRDefault="009128E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5C55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C71B8A" wp14:editId="3D784AE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A40B0"/>
    <w:multiLevelType w:val="hybridMultilevel"/>
    <w:tmpl w:val="A7C0E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3115"/>
    <w:multiLevelType w:val="hybridMultilevel"/>
    <w:tmpl w:val="9814A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F6B88"/>
    <w:multiLevelType w:val="hybridMultilevel"/>
    <w:tmpl w:val="FD9848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E8449B"/>
    <w:multiLevelType w:val="hybridMultilevel"/>
    <w:tmpl w:val="6778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xNDYwMTU2NDAwMTRR0lEKTi0uzszPAykwtKwFAHwrLvwtAAAA"/>
  </w:docVars>
  <w:rsids>
    <w:rsidRoot w:val="00E0104F"/>
    <w:rsid w:val="00036450"/>
    <w:rsid w:val="0006105B"/>
    <w:rsid w:val="00094499"/>
    <w:rsid w:val="000B6B3B"/>
    <w:rsid w:val="000C45FF"/>
    <w:rsid w:val="000D34D9"/>
    <w:rsid w:val="000E3FD1"/>
    <w:rsid w:val="00112054"/>
    <w:rsid w:val="001525E1"/>
    <w:rsid w:val="001542F2"/>
    <w:rsid w:val="00180329"/>
    <w:rsid w:val="00180401"/>
    <w:rsid w:val="0019001F"/>
    <w:rsid w:val="001A74A5"/>
    <w:rsid w:val="001B2ABD"/>
    <w:rsid w:val="001E0391"/>
    <w:rsid w:val="001E1759"/>
    <w:rsid w:val="001F1ECC"/>
    <w:rsid w:val="00232DAD"/>
    <w:rsid w:val="0023471C"/>
    <w:rsid w:val="00234B4F"/>
    <w:rsid w:val="002400EB"/>
    <w:rsid w:val="00256CF7"/>
    <w:rsid w:val="002706C4"/>
    <w:rsid w:val="00281FD5"/>
    <w:rsid w:val="002C3B39"/>
    <w:rsid w:val="002D3678"/>
    <w:rsid w:val="002F4427"/>
    <w:rsid w:val="00300D0F"/>
    <w:rsid w:val="0030481B"/>
    <w:rsid w:val="00304C77"/>
    <w:rsid w:val="003156FC"/>
    <w:rsid w:val="003254B5"/>
    <w:rsid w:val="0033279F"/>
    <w:rsid w:val="0037121F"/>
    <w:rsid w:val="003A3AA7"/>
    <w:rsid w:val="003A6B7D"/>
    <w:rsid w:val="003B06CA"/>
    <w:rsid w:val="00402074"/>
    <w:rsid w:val="004071FC"/>
    <w:rsid w:val="0041180E"/>
    <w:rsid w:val="00445947"/>
    <w:rsid w:val="00471678"/>
    <w:rsid w:val="004813B3"/>
    <w:rsid w:val="00496591"/>
    <w:rsid w:val="004A5723"/>
    <w:rsid w:val="004C63E4"/>
    <w:rsid w:val="004D3011"/>
    <w:rsid w:val="004D7BA7"/>
    <w:rsid w:val="00524BA0"/>
    <w:rsid w:val="005262AC"/>
    <w:rsid w:val="005E39D5"/>
    <w:rsid w:val="00600670"/>
    <w:rsid w:val="0062123A"/>
    <w:rsid w:val="006349B6"/>
    <w:rsid w:val="00646E75"/>
    <w:rsid w:val="00655720"/>
    <w:rsid w:val="006771D0"/>
    <w:rsid w:val="00696187"/>
    <w:rsid w:val="006E5715"/>
    <w:rsid w:val="00715FCB"/>
    <w:rsid w:val="00743101"/>
    <w:rsid w:val="00744487"/>
    <w:rsid w:val="00747C5D"/>
    <w:rsid w:val="00773826"/>
    <w:rsid w:val="007775E1"/>
    <w:rsid w:val="007867A0"/>
    <w:rsid w:val="007927F5"/>
    <w:rsid w:val="007B7949"/>
    <w:rsid w:val="00802CA0"/>
    <w:rsid w:val="0085504F"/>
    <w:rsid w:val="008B5B89"/>
    <w:rsid w:val="008D04AD"/>
    <w:rsid w:val="00911816"/>
    <w:rsid w:val="009128EC"/>
    <w:rsid w:val="00924FE1"/>
    <w:rsid w:val="009260CD"/>
    <w:rsid w:val="00926C2A"/>
    <w:rsid w:val="00944F85"/>
    <w:rsid w:val="00952C25"/>
    <w:rsid w:val="00961885"/>
    <w:rsid w:val="00985461"/>
    <w:rsid w:val="00996664"/>
    <w:rsid w:val="00A2118D"/>
    <w:rsid w:val="00A42F60"/>
    <w:rsid w:val="00A71031"/>
    <w:rsid w:val="00A74833"/>
    <w:rsid w:val="00AB0BB6"/>
    <w:rsid w:val="00AD76E2"/>
    <w:rsid w:val="00B20152"/>
    <w:rsid w:val="00B359E4"/>
    <w:rsid w:val="00B466D1"/>
    <w:rsid w:val="00B57D98"/>
    <w:rsid w:val="00B70850"/>
    <w:rsid w:val="00B70AC2"/>
    <w:rsid w:val="00B70FF1"/>
    <w:rsid w:val="00BE4FAA"/>
    <w:rsid w:val="00BF36CB"/>
    <w:rsid w:val="00BF5176"/>
    <w:rsid w:val="00C066B6"/>
    <w:rsid w:val="00C25C3B"/>
    <w:rsid w:val="00C37BA1"/>
    <w:rsid w:val="00C4674C"/>
    <w:rsid w:val="00C46AF6"/>
    <w:rsid w:val="00C46F6A"/>
    <w:rsid w:val="00C506CF"/>
    <w:rsid w:val="00C72BED"/>
    <w:rsid w:val="00C9578B"/>
    <w:rsid w:val="00CB0055"/>
    <w:rsid w:val="00CE29F9"/>
    <w:rsid w:val="00D0267A"/>
    <w:rsid w:val="00D2522B"/>
    <w:rsid w:val="00D41619"/>
    <w:rsid w:val="00D422DE"/>
    <w:rsid w:val="00D5459D"/>
    <w:rsid w:val="00DA1F4D"/>
    <w:rsid w:val="00DD172A"/>
    <w:rsid w:val="00DF60D2"/>
    <w:rsid w:val="00E0104F"/>
    <w:rsid w:val="00E25A26"/>
    <w:rsid w:val="00E4381A"/>
    <w:rsid w:val="00E55D74"/>
    <w:rsid w:val="00EE4B07"/>
    <w:rsid w:val="00F22026"/>
    <w:rsid w:val="00F43437"/>
    <w:rsid w:val="00F60274"/>
    <w:rsid w:val="00F60B21"/>
    <w:rsid w:val="00F77FB9"/>
    <w:rsid w:val="00FA1FF9"/>
    <w:rsid w:val="00FB068F"/>
    <w:rsid w:val="00F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94F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00C6BB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00948B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22E06D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00948B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vanity-namedomain">
    <w:name w:val="vanity-name__domain"/>
    <w:basedOn w:val="DefaultParagraphFont"/>
    <w:rsid w:val="002C3B39"/>
  </w:style>
  <w:style w:type="character" w:customStyle="1" w:styleId="break-words">
    <w:name w:val="break-words"/>
    <w:basedOn w:val="DefaultParagraphFont"/>
    <w:rsid w:val="002C3B39"/>
  </w:style>
  <w:style w:type="paragraph" w:styleId="ListParagraph">
    <w:name w:val="List Paragraph"/>
    <w:basedOn w:val="Normal"/>
    <w:uiPriority w:val="34"/>
    <w:semiHidden/>
    <w:qFormat/>
    <w:rsid w:val="002F44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1FF9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wdraji1999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www.linkedin.com/in/rajkumarm199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KUMA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1681AA0266425A98199F4E64017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B418C-D8E0-496B-A341-01D89E5BF185}"/>
      </w:docPartPr>
      <w:docPartBody>
        <w:p w:rsidR="00FD2C31" w:rsidRDefault="0088596D" w:rsidP="0088596D">
          <w:pPr>
            <w:pStyle w:val="371681AA0266425A98199F4E64017F25"/>
          </w:pPr>
          <w:r w:rsidRPr="00CB0055">
            <w:t>Contact</w:t>
          </w:r>
        </w:p>
      </w:docPartBody>
    </w:docPart>
    <w:docPart>
      <w:docPartPr>
        <w:name w:val="8F639E05A0F04967B7D368D194B3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14A41-4589-4087-864F-147EA6F3E2DA}"/>
      </w:docPartPr>
      <w:docPartBody>
        <w:p w:rsidR="00FD2C31" w:rsidRDefault="0088596D" w:rsidP="0088596D">
          <w:pPr>
            <w:pStyle w:val="8F639E05A0F04967B7D368D194B39EF0"/>
          </w:pPr>
          <w:r w:rsidRPr="004D3011">
            <w:t>PHONE:</w:t>
          </w:r>
        </w:p>
      </w:docPartBody>
    </w:docPart>
    <w:docPart>
      <w:docPartPr>
        <w:name w:val="58BE3FC2AF8C4C54908F37F000AF0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1E4AE-159F-4336-9808-1DDE990E0C8A}"/>
      </w:docPartPr>
      <w:docPartBody>
        <w:p w:rsidR="00FD2C31" w:rsidRDefault="0088596D" w:rsidP="0088596D">
          <w:pPr>
            <w:pStyle w:val="58BE3FC2AF8C4C54908F37F000AF05F6"/>
          </w:pPr>
          <w:r w:rsidRPr="004D3011">
            <w:t>EMAIL:</w:t>
          </w:r>
        </w:p>
      </w:docPartBody>
    </w:docPart>
    <w:docPart>
      <w:docPartPr>
        <w:name w:val="42FE82F4D6DF4A098CD6C19971418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2767C-B8D7-4540-AA8E-7D0625002828}"/>
      </w:docPartPr>
      <w:docPartBody>
        <w:p w:rsidR="00FD2C31" w:rsidRDefault="0088596D" w:rsidP="0088596D">
          <w:pPr>
            <w:pStyle w:val="42FE82F4D6DF4A098CD6C1997141875C"/>
          </w:pPr>
          <w:r w:rsidRPr="00CB0055">
            <w:t>Hobbies</w:t>
          </w:r>
        </w:p>
      </w:docPartBody>
    </w:docPart>
    <w:docPart>
      <w:docPartPr>
        <w:name w:val="126C56D0F0E44CEE930CCADC89095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3B8FB-FCB9-429A-B617-300A5FEDD5CF}"/>
      </w:docPartPr>
      <w:docPartBody>
        <w:p w:rsidR="00FD2C31" w:rsidRDefault="0088596D" w:rsidP="0088596D">
          <w:pPr>
            <w:pStyle w:val="126C56D0F0E44CEE930CCADC8909570A"/>
          </w:pPr>
          <w:r w:rsidRPr="00036450">
            <w:t>WORK EXPERIENCE</w:t>
          </w:r>
        </w:p>
      </w:docPartBody>
    </w:docPart>
    <w:docPart>
      <w:docPartPr>
        <w:name w:val="FEBC193AAD944C02B70F68F5102AB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F75ED-0A9A-428E-A497-E59F57BA17EA}"/>
      </w:docPartPr>
      <w:docPartBody>
        <w:p w:rsidR="00FD2C31" w:rsidRDefault="0088596D" w:rsidP="0088596D">
          <w:pPr>
            <w:pStyle w:val="FEBC193AAD944C02B70F68F5102AB91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E8"/>
    <w:rsid w:val="00172E0D"/>
    <w:rsid w:val="001F6C03"/>
    <w:rsid w:val="00264A30"/>
    <w:rsid w:val="003477C8"/>
    <w:rsid w:val="003B5014"/>
    <w:rsid w:val="003B5D1A"/>
    <w:rsid w:val="004E4717"/>
    <w:rsid w:val="005A283E"/>
    <w:rsid w:val="006D5236"/>
    <w:rsid w:val="006E5621"/>
    <w:rsid w:val="006E74A5"/>
    <w:rsid w:val="00830B21"/>
    <w:rsid w:val="0088596D"/>
    <w:rsid w:val="00A07805"/>
    <w:rsid w:val="00A07B03"/>
    <w:rsid w:val="00A875DE"/>
    <w:rsid w:val="00B3278C"/>
    <w:rsid w:val="00C86AEB"/>
    <w:rsid w:val="00D50114"/>
    <w:rsid w:val="00E443DF"/>
    <w:rsid w:val="00ED0617"/>
    <w:rsid w:val="00F64B61"/>
    <w:rsid w:val="00FB5C20"/>
    <w:rsid w:val="00FD2C31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A283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4D2DD2BEC54572B1B5965BDF8CD3A8">
    <w:name w:val="434D2DD2BEC54572B1B5965BDF8CD3A8"/>
  </w:style>
  <w:style w:type="paragraph" w:customStyle="1" w:styleId="3B9CBA3F5A3947BBAB7C1CA4B08ABBDA">
    <w:name w:val="3B9CBA3F5A3947BBAB7C1CA4B08ABBDA"/>
  </w:style>
  <w:style w:type="paragraph" w:customStyle="1" w:styleId="61891E8D56364F2ABE135D66B603BFCD">
    <w:name w:val="61891E8D56364F2ABE135D66B603BFCD"/>
  </w:style>
  <w:style w:type="paragraph" w:customStyle="1" w:styleId="8B45B2A9B3374D97B13F5343F3C26A70">
    <w:name w:val="8B45B2A9B3374D97B13F5343F3C26A70"/>
  </w:style>
  <w:style w:type="paragraph" w:customStyle="1" w:styleId="309B41C8E59C44B391A1BD70236D7D33">
    <w:name w:val="309B41C8E59C44B391A1BD70236D7D33"/>
  </w:style>
  <w:style w:type="paragraph" w:customStyle="1" w:styleId="ACF23875349E477D972EBA37D66F16FA">
    <w:name w:val="ACF23875349E477D972EBA37D66F16FA"/>
  </w:style>
  <w:style w:type="paragraph" w:customStyle="1" w:styleId="9CD0C4E39F7A4361A19456C0CF96E418">
    <w:name w:val="9CD0C4E39F7A4361A19456C0CF96E418"/>
  </w:style>
  <w:style w:type="paragraph" w:customStyle="1" w:styleId="E35E749CB36A4B639B07F4AD08548F71">
    <w:name w:val="E35E749CB36A4B639B07F4AD08548F71"/>
  </w:style>
  <w:style w:type="paragraph" w:customStyle="1" w:styleId="67E86086DE6347E8966D527C73AA74B0">
    <w:name w:val="67E86086DE6347E8966D527C73AA74B0"/>
  </w:style>
  <w:style w:type="paragraph" w:customStyle="1" w:styleId="F460BC6325414A068299E2BAE0ED144C">
    <w:name w:val="F460BC6325414A068299E2BAE0ED144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D0F0CC09B1544E899592F4000354A5F">
    <w:name w:val="3D0F0CC09B1544E899592F4000354A5F"/>
  </w:style>
  <w:style w:type="paragraph" w:customStyle="1" w:styleId="6B4B830BB8CC46339A973919192790F0">
    <w:name w:val="6B4B830BB8CC46339A973919192790F0"/>
  </w:style>
  <w:style w:type="paragraph" w:customStyle="1" w:styleId="53FB5E29E6A74383ACE9E3FCC90BAB60">
    <w:name w:val="53FB5E29E6A74383ACE9E3FCC90BAB60"/>
  </w:style>
  <w:style w:type="paragraph" w:customStyle="1" w:styleId="FA0F9C812D2C4885A4259BF22D90B2DD">
    <w:name w:val="FA0F9C812D2C4885A4259BF22D90B2DD"/>
  </w:style>
  <w:style w:type="paragraph" w:customStyle="1" w:styleId="3E65A366D92A4E72BE1815F5F989D62D">
    <w:name w:val="3E65A366D92A4E72BE1815F5F989D62D"/>
  </w:style>
  <w:style w:type="paragraph" w:customStyle="1" w:styleId="D371C0758DFA4B24AEF4F9730F7599CC">
    <w:name w:val="D371C0758DFA4B24AEF4F9730F7599CC"/>
  </w:style>
  <w:style w:type="paragraph" w:customStyle="1" w:styleId="17F3B9DCAAE8469E900DECB1E4939396">
    <w:name w:val="17F3B9DCAAE8469E900DECB1E4939396"/>
  </w:style>
  <w:style w:type="paragraph" w:customStyle="1" w:styleId="07B973C098FF4BEF9A9DB643DCA1C6F3">
    <w:name w:val="07B973C098FF4BEF9A9DB643DCA1C6F3"/>
  </w:style>
  <w:style w:type="paragraph" w:customStyle="1" w:styleId="DA3BEC6160414756A7869CAE99FA4E37">
    <w:name w:val="DA3BEC6160414756A7869CAE99FA4E37"/>
  </w:style>
  <w:style w:type="paragraph" w:customStyle="1" w:styleId="1BB91C924EF1420A83BCDD031EA17A10">
    <w:name w:val="1BB91C924EF1420A83BCDD031EA17A10"/>
  </w:style>
  <w:style w:type="paragraph" w:customStyle="1" w:styleId="A70ED68AF73549DA96E849CD2E32670B">
    <w:name w:val="A70ED68AF73549DA96E849CD2E32670B"/>
  </w:style>
  <w:style w:type="paragraph" w:customStyle="1" w:styleId="73084C4F0F77459088A332BCB52CA23F">
    <w:name w:val="73084C4F0F77459088A332BCB52CA23F"/>
  </w:style>
  <w:style w:type="paragraph" w:customStyle="1" w:styleId="49B85228D759482AB4142D62C8C994E9">
    <w:name w:val="49B85228D759482AB4142D62C8C994E9"/>
  </w:style>
  <w:style w:type="paragraph" w:customStyle="1" w:styleId="B1D84860F153447685166CE0B370020E">
    <w:name w:val="B1D84860F153447685166CE0B370020E"/>
  </w:style>
  <w:style w:type="paragraph" w:customStyle="1" w:styleId="7E74182956694B6782D483D4A4611B17">
    <w:name w:val="7E74182956694B6782D483D4A4611B17"/>
  </w:style>
  <w:style w:type="paragraph" w:customStyle="1" w:styleId="217EC264FFEB4C519AEDB7F77D4A58B9">
    <w:name w:val="217EC264FFEB4C519AEDB7F77D4A58B9"/>
  </w:style>
  <w:style w:type="paragraph" w:customStyle="1" w:styleId="27477DE234894D81ABB38AF2215C581D">
    <w:name w:val="27477DE234894D81ABB38AF2215C581D"/>
  </w:style>
  <w:style w:type="paragraph" w:customStyle="1" w:styleId="BED90A8A78004937BFBFD65867EE2365">
    <w:name w:val="BED90A8A78004937BFBFD65867EE2365"/>
  </w:style>
  <w:style w:type="paragraph" w:customStyle="1" w:styleId="3611335348A24592A5BCDDCFBC912712">
    <w:name w:val="3611335348A24592A5BCDDCFBC912712"/>
  </w:style>
  <w:style w:type="paragraph" w:customStyle="1" w:styleId="7455BB616BEE4BCCB6DC7C3F776E6F8A">
    <w:name w:val="7455BB616BEE4BCCB6DC7C3F776E6F8A"/>
  </w:style>
  <w:style w:type="paragraph" w:customStyle="1" w:styleId="782AA257E4B149419E5D057E7AC4C083">
    <w:name w:val="782AA257E4B149419E5D057E7AC4C083"/>
  </w:style>
  <w:style w:type="paragraph" w:customStyle="1" w:styleId="B2074B1CDC864A67B7E5D1C714DE0339">
    <w:name w:val="B2074B1CDC864A67B7E5D1C714DE0339"/>
  </w:style>
  <w:style w:type="paragraph" w:customStyle="1" w:styleId="8B347A3247B04F0C8FEEC05C6C1BCA76">
    <w:name w:val="8B347A3247B04F0C8FEEC05C6C1BCA76"/>
  </w:style>
  <w:style w:type="paragraph" w:customStyle="1" w:styleId="4934B2500C68457FBB55F6D16FA11AA0">
    <w:name w:val="4934B2500C68457FBB55F6D16FA11AA0"/>
  </w:style>
  <w:style w:type="paragraph" w:customStyle="1" w:styleId="58958C974C2A4BF6AEC8EA2E111CBBA7">
    <w:name w:val="58958C974C2A4BF6AEC8EA2E111CBBA7"/>
  </w:style>
  <w:style w:type="paragraph" w:customStyle="1" w:styleId="AB5FB8E6344248D5821627CFD497019B">
    <w:name w:val="AB5FB8E6344248D5821627CFD497019B"/>
  </w:style>
  <w:style w:type="paragraph" w:customStyle="1" w:styleId="646BD30710844DEF852D4A98A08ABD39">
    <w:name w:val="646BD30710844DEF852D4A98A08ABD39"/>
  </w:style>
  <w:style w:type="paragraph" w:customStyle="1" w:styleId="DC98B3BCC7EB49EFBD88ADFBD2B12262">
    <w:name w:val="DC98B3BCC7EB49EFBD88ADFBD2B12262"/>
  </w:style>
  <w:style w:type="paragraph" w:customStyle="1" w:styleId="CB09CB3187F94529B615C3C2B7E771F7">
    <w:name w:val="CB09CB3187F94529B615C3C2B7E771F7"/>
  </w:style>
  <w:style w:type="paragraph" w:customStyle="1" w:styleId="A37F0DE6B4884D73BDACC4DC38AE2865">
    <w:name w:val="A37F0DE6B4884D73BDACC4DC38AE2865"/>
  </w:style>
  <w:style w:type="character" w:customStyle="1" w:styleId="Heading2Char">
    <w:name w:val="Heading 2 Char"/>
    <w:basedOn w:val="DefaultParagraphFont"/>
    <w:link w:val="Heading2"/>
    <w:uiPriority w:val="9"/>
    <w:rsid w:val="005A283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1B087A8A6CDF4872A43B60DF11E9842C">
    <w:name w:val="1B087A8A6CDF4872A43B60DF11E9842C"/>
  </w:style>
  <w:style w:type="paragraph" w:customStyle="1" w:styleId="839BB9E316C247D1B6F91C120989C8EC">
    <w:name w:val="839BB9E316C247D1B6F91C120989C8EC"/>
    <w:rsid w:val="00830B21"/>
  </w:style>
  <w:style w:type="paragraph" w:customStyle="1" w:styleId="C2F4371AF5F3414D9435742D0ED77688">
    <w:name w:val="C2F4371AF5F3414D9435742D0ED77688"/>
    <w:rsid w:val="00830B21"/>
  </w:style>
  <w:style w:type="paragraph" w:customStyle="1" w:styleId="E3A8DEEDDDB54497BCE0B76BCFBC3902">
    <w:name w:val="E3A8DEEDDDB54497BCE0B76BCFBC3902"/>
    <w:rsid w:val="00830B21"/>
  </w:style>
  <w:style w:type="paragraph" w:customStyle="1" w:styleId="190FAEF99BC3457597F15BE3D42FCFDF">
    <w:name w:val="190FAEF99BC3457597F15BE3D42FCFDF"/>
    <w:rsid w:val="005A283E"/>
  </w:style>
  <w:style w:type="paragraph" w:customStyle="1" w:styleId="EE791D35FEB34ED1BB42F4BD3AD39ACC">
    <w:name w:val="EE791D35FEB34ED1BB42F4BD3AD39ACC"/>
    <w:rsid w:val="005A283E"/>
  </w:style>
  <w:style w:type="paragraph" w:customStyle="1" w:styleId="956EF31375B348678540207EFF48DB8F">
    <w:name w:val="956EF31375B348678540207EFF48DB8F"/>
    <w:rsid w:val="005A283E"/>
  </w:style>
  <w:style w:type="paragraph" w:customStyle="1" w:styleId="A5075516D2174AD0B30F0140A11E5689">
    <w:name w:val="A5075516D2174AD0B30F0140A11E5689"/>
    <w:rsid w:val="005A283E"/>
  </w:style>
  <w:style w:type="paragraph" w:customStyle="1" w:styleId="550E87A9B4434CA082DE49DDEA0A31B6">
    <w:name w:val="550E87A9B4434CA082DE49DDEA0A31B6"/>
    <w:rsid w:val="005A283E"/>
  </w:style>
  <w:style w:type="paragraph" w:customStyle="1" w:styleId="49B50772928C4B0AB466E9916811886C">
    <w:name w:val="49B50772928C4B0AB466E9916811886C"/>
    <w:rsid w:val="005A283E"/>
  </w:style>
  <w:style w:type="paragraph" w:customStyle="1" w:styleId="52FC96B7F8174FEF8B820B23E381F609">
    <w:name w:val="52FC96B7F8174FEF8B820B23E381F609"/>
    <w:rsid w:val="005A283E"/>
  </w:style>
  <w:style w:type="paragraph" w:customStyle="1" w:styleId="BFA8E0A03A6946AEBB859073B7F2542B">
    <w:name w:val="BFA8E0A03A6946AEBB859073B7F2542B"/>
    <w:rsid w:val="005A283E"/>
  </w:style>
  <w:style w:type="paragraph" w:customStyle="1" w:styleId="1D1C23357B8F4169985F59A83781783C">
    <w:name w:val="1D1C23357B8F4169985F59A83781783C"/>
    <w:rsid w:val="005A283E"/>
  </w:style>
  <w:style w:type="paragraph" w:customStyle="1" w:styleId="6DC70573DC3C47A694BD3E3750C130BB">
    <w:name w:val="6DC70573DC3C47A694BD3E3750C130BB"/>
    <w:rsid w:val="005A283E"/>
  </w:style>
  <w:style w:type="paragraph" w:customStyle="1" w:styleId="52410B709DC34513A7B96081B6E26FB5">
    <w:name w:val="52410B709DC34513A7B96081B6E26FB5"/>
    <w:rsid w:val="005A283E"/>
  </w:style>
  <w:style w:type="paragraph" w:customStyle="1" w:styleId="03F1CD0ED81E442A86AD8C6049EA52AC">
    <w:name w:val="03F1CD0ED81E442A86AD8C6049EA52AC"/>
    <w:rsid w:val="005A283E"/>
  </w:style>
  <w:style w:type="paragraph" w:customStyle="1" w:styleId="F097365C63424661B422B7494E936213">
    <w:name w:val="F097365C63424661B422B7494E936213"/>
    <w:rsid w:val="005A283E"/>
  </w:style>
  <w:style w:type="paragraph" w:customStyle="1" w:styleId="D651C3140B8F40FE8D565CB0A38B61CC">
    <w:name w:val="D651C3140B8F40FE8D565CB0A38B61CC"/>
    <w:rsid w:val="005A283E"/>
  </w:style>
  <w:style w:type="paragraph" w:customStyle="1" w:styleId="F85DB3D440A843F2B144AB015BD3DC7A">
    <w:name w:val="F85DB3D440A843F2B144AB015BD3DC7A"/>
    <w:rsid w:val="005A283E"/>
  </w:style>
  <w:style w:type="paragraph" w:customStyle="1" w:styleId="1EB1D3D428064AA48F46D8A3EF7415B1">
    <w:name w:val="1EB1D3D428064AA48F46D8A3EF7415B1"/>
    <w:rsid w:val="005A283E"/>
  </w:style>
  <w:style w:type="paragraph" w:customStyle="1" w:styleId="07C73751A3554C1282D0AD84EBE568E3">
    <w:name w:val="07C73751A3554C1282D0AD84EBE568E3"/>
    <w:rsid w:val="005A283E"/>
  </w:style>
  <w:style w:type="paragraph" w:customStyle="1" w:styleId="575E10BF984F40B29AD3EB51CFD47925">
    <w:name w:val="575E10BF984F40B29AD3EB51CFD47925"/>
    <w:rsid w:val="005A283E"/>
  </w:style>
  <w:style w:type="paragraph" w:customStyle="1" w:styleId="24C5EA93DE1F45DD80D2B1D08E9D31A0">
    <w:name w:val="24C5EA93DE1F45DD80D2B1D08E9D31A0"/>
    <w:rsid w:val="005A283E"/>
  </w:style>
  <w:style w:type="paragraph" w:customStyle="1" w:styleId="D481A364AB2C4B39B85FE195CE9B34D0">
    <w:name w:val="D481A364AB2C4B39B85FE195CE9B34D0"/>
    <w:rsid w:val="005A283E"/>
  </w:style>
  <w:style w:type="paragraph" w:customStyle="1" w:styleId="9AB52A0B560A4FC6B2EC6D6B247F198C">
    <w:name w:val="9AB52A0B560A4FC6B2EC6D6B247F198C"/>
    <w:rsid w:val="0088596D"/>
  </w:style>
  <w:style w:type="paragraph" w:customStyle="1" w:styleId="F3E63366C2204F939F9DC0D8AF3D9DF8">
    <w:name w:val="F3E63366C2204F939F9DC0D8AF3D9DF8"/>
    <w:rsid w:val="0088596D"/>
  </w:style>
  <w:style w:type="paragraph" w:customStyle="1" w:styleId="1B7126644E7649D4BDE25CD5257BCBC3">
    <w:name w:val="1B7126644E7649D4BDE25CD5257BCBC3"/>
    <w:rsid w:val="0088596D"/>
  </w:style>
  <w:style w:type="paragraph" w:customStyle="1" w:styleId="0B24FAF26A614F53B62EAE9910253B0B">
    <w:name w:val="0B24FAF26A614F53B62EAE9910253B0B"/>
    <w:rsid w:val="0088596D"/>
  </w:style>
  <w:style w:type="paragraph" w:customStyle="1" w:styleId="46547D8432D141459AC88230CE75148D">
    <w:name w:val="46547D8432D141459AC88230CE75148D"/>
    <w:rsid w:val="0088596D"/>
  </w:style>
  <w:style w:type="paragraph" w:customStyle="1" w:styleId="9ECCC2D11AC4448B9933218F931E23C5">
    <w:name w:val="9ECCC2D11AC4448B9933218F931E23C5"/>
    <w:rsid w:val="0088596D"/>
  </w:style>
  <w:style w:type="paragraph" w:customStyle="1" w:styleId="371681AA0266425A98199F4E64017F25">
    <w:name w:val="371681AA0266425A98199F4E64017F25"/>
    <w:rsid w:val="0088596D"/>
  </w:style>
  <w:style w:type="paragraph" w:customStyle="1" w:styleId="8F639E05A0F04967B7D368D194B39EF0">
    <w:name w:val="8F639E05A0F04967B7D368D194B39EF0"/>
    <w:rsid w:val="0088596D"/>
  </w:style>
  <w:style w:type="paragraph" w:customStyle="1" w:styleId="58BE3FC2AF8C4C54908F37F000AF05F6">
    <w:name w:val="58BE3FC2AF8C4C54908F37F000AF05F6"/>
    <w:rsid w:val="0088596D"/>
  </w:style>
  <w:style w:type="paragraph" w:customStyle="1" w:styleId="42FE82F4D6DF4A098CD6C1997141875C">
    <w:name w:val="42FE82F4D6DF4A098CD6C1997141875C"/>
    <w:rsid w:val="0088596D"/>
  </w:style>
  <w:style w:type="paragraph" w:customStyle="1" w:styleId="126C56D0F0E44CEE930CCADC8909570A">
    <w:name w:val="126C56D0F0E44CEE930CCADC8909570A"/>
    <w:rsid w:val="0088596D"/>
  </w:style>
  <w:style w:type="paragraph" w:customStyle="1" w:styleId="FEBC193AAD944C02B70F68F5102AB912">
    <w:name w:val="FEBC193AAD944C02B70F68F5102AB912"/>
    <w:rsid w:val="008859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2022-07-05T11:10:00Z</dcterms:created>
  <dcterms:modified xsi:type="dcterms:W3CDTF">2023-07-17T14:40:00Z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